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3F6219E5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D39D9B7" w14:textId="77777777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6002DBCF" wp14:editId="68B7833E">
                      <wp:extent cx="369623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A601F" w14:textId="5F35DD45" w:rsidR="00B0688D" w:rsidRPr="002E0194" w:rsidRDefault="00E85D6E" w:rsidP="002E0194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Procédure réseau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002DBC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" filled="f" stroked="f" strokeweight=".5pt">
                      <v:textbox>
                        <w:txbxContent>
                          <w:p w14:paraId="58EA601F" w14:textId="5F35DD45" w:rsidR="00B0688D" w:rsidRPr="002E0194" w:rsidRDefault="00E85D6E" w:rsidP="002E0194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>Procédure réseau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40"/>
      </w:tblGrid>
      <w:tr w:rsidR="00B0688D" w14:paraId="54FBAE55" w14:textId="77777777" w:rsidTr="00B0688D">
        <w:trPr>
          <w:trHeight w:val="2043"/>
        </w:trPr>
        <w:tc>
          <w:tcPr>
            <w:tcW w:w="4572" w:type="dxa"/>
          </w:tcPr>
          <w:p w14:paraId="31884CEB" w14:textId="77777777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6332C2B4" wp14:editId="0AD41597">
                      <wp:extent cx="5207000" cy="469557"/>
                      <wp:effectExtent l="0" t="0" r="0" b="6985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07000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2DC2F9" w14:textId="4C18499C" w:rsidR="00B0688D" w:rsidRPr="002178B9" w:rsidRDefault="00E85D6E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bidi="fr-FR"/>
                                    </w:rPr>
                                    <w:t>Procédure connexion réseau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32C2B4" id="Zone de texte 6" o:spid="_x0000_s1027" type="#_x0000_t202" style="width:410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OCYGQIAADMEAAAOAAAAZHJzL2Uyb0RvYy54bWysU8lu2zAQvRfoPxC815JdL41gOXATuChg&#10;JAGcImeaIi0CFIclaUvu13dIeUPaU9ELNcMZzfLe4/y+azQ5COcVmJIOBzklwnColNmV9Mfr6tMX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" filled="f" stroked="f" strokeweight=".5pt">
                      <v:textbox>
                        <w:txbxContent>
                          <w:p w14:paraId="042DC2F9" w14:textId="4C18499C" w:rsidR="00B0688D" w:rsidRPr="002178B9" w:rsidRDefault="00E85D6E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bidi="fr-FR"/>
                              </w:rPr>
                              <w:t>Procédure connexion réseau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7F54DB2D" wp14:editId="6A6D5FDF">
                      <wp:extent cx="5803900" cy="1143000"/>
                      <wp:effectExtent l="0" t="0" r="0" b="0"/>
                      <wp:docPr id="7" name="Zone de texte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0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937B67" w14:textId="558688DE" w:rsidR="00B0688D" w:rsidRPr="00615130" w:rsidRDefault="00E85D6E" w:rsidP="00E85D6E">
                                  <w:pPr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 w:rsidRPr="00615130">
                                    <w:rPr>
                                      <w:lang w:val="en-US" w:bidi="fr-FR"/>
                                    </w:rPr>
                                    <w:t xml:space="preserve">Auteur </w:t>
                                  </w:r>
                                  <w:r w:rsidR="008E4F27" w:rsidRPr="00615130">
                                    <w:rPr>
                                      <w:lang w:val="en-US" w:bidi="fr-FR"/>
                                    </w:rPr>
                                    <w:t>:</w:t>
                                  </w:r>
                                  <w:proofErr w:type="gramEnd"/>
                                  <w:r w:rsidR="008E4F27" w:rsidRPr="00615130">
                                    <w:rPr>
                                      <w:lang w:val="en-US" w:bidi="fr-FR"/>
                                    </w:rPr>
                                    <w:t xml:space="preserve"> Arnaud GODET</w:t>
                                  </w:r>
                                  <w:r w:rsidR="009E15ED" w:rsidRPr="00615130"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</w:p>
                                <w:p w14:paraId="75F1FFF9" w14:textId="10DF2CFF" w:rsidR="00B0688D" w:rsidRDefault="00E85D6E" w:rsidP="007057F4">
                                  <w:pPr>
                                    <w:rPr>
                                      <w:lang w:val="en-US" w:bidi="fr-FR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lang w:val="en-US" w:bidi="fr-FR"/>
                                    </w:rPr>
                                    <w:t>Github</w:t>
                                  </w:r>
                                  <w:proofErr w:type="spellEnd"/>
                                  <w:r w:rsidR="00B0688D" w:rsidRPr="008E4F27">
                                    <w:rPr>
                                      <w:lang w:val="en-US" w:bidi="fr-FR"/>
                                    </w:rPr>
                                    <w:t> :</w:t>
                                  </w:r>
                                  <w:proofErr w:type="gramEnd"/>
                                  <w:r w:rsidR="00B0688D" w:rsidRPr="008E4F27"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  <w:hyperlink r:id="rId7" w:history="1">
                                    <w:r w:rsidRPr="00E85D6E">
                                      <w:rPr>
                                        <w:rStyle w:val="Lienhypertexte"/>
                                        <w:lang w:val="en-US"/>
                                      </w:rPr>
                                      <w:t>https://github.com/Godeta/proof_of_concept_TORUS</w:t>
                                    </w:r>
                                  </w:hyperlink>
                                  <w:r w:rsidRPr="00E85D6E"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r w:rsidR="008E4F27" w:rsidRPr="008E4F27"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</w:p>
                                <w:p w14:paraId="5EF88581" w14:textId="7A373658" w:rsidR="00E85D6E" w:rsidRPr="008E4F27" w:rsidRDefault="00E85D6E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 w:bidi="fr-FR"/>
                                    </w:rPr>
                                    <w:t>LinkedIn :</w:t>
                                  </w:r>
                                  <w:proofErr w:type="gramEnd"/>
                                  <w:r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  <w:hyperlink r:id="rId8" w:history="1">
                                    <w:r w:rsidRPr="006231A5">
                                      <w:rPr>
                                        <w:rStyle w:val="Lienhypertexte"/>
                                        <w:lang w:val="en-US" w:bidi="fr-FR"/>
                                      </w:rPr>
                                      <w:t>https://www.linkedin.com/company/torus-hei</w:t>
                                    </w:r>
                                  </w:hyperlink>
                                  <w:r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</w:p>
                                <w:p w14:paraId="5FF5E054" w14:textId="77777777" w:rsidR="00B0688D" w:rsidRPr="008E4F27" w:rsidRDefault="00B0688D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54DB2D" id="Zone de texte 7" o:spid="_x0000_s1028" type="#_x0000_t202" style="width:457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" filled="f" stroked="f" strokeweight=".5pt">
                      <v:textbox>
                        <w:txbxContent>
                          <w:p w14:paraId="35937B67" w14:textId="558688DE" w:rsidR="00B0688D" w:rsidRPr="00615130" w:rsidRDefault="00E85D6E" w:rsidP="00E85D6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615130">
                              <w:rPr>
                                <w:lang w:val="en-US" w:bidi="fr-FR"/>
                              </w:rPr>
                              <w:t xml:space="preserve">Auteur </w:t>
                            </w:r>
                            <w:r w:rsidR="008E4F27" w:rsidRPr="00615130">
                              <w:rPr>
                                <w:lang w:val="en-US" w:bidi="fr-FR"/>
                              </w:rPr>
                              <w:t>:</w:t>
                            </w:r>
                            <w:proofErr w:type="gramEnd"/>
                            <w:r w:rsidR="008E4F27" w:rsidRPr="00615130">
                              <w:rPr>
                                <w:lang w:val="en-US" w:bidi="fr-FR"/>
                              </w:rPr>
                              <w:t xml:space="preserve"> Arnaud GODET</w:t>
                            </w:r>
                            <w:r w:rsidR="009E15ED" w:rsidRPr="00615130">
                              <w:rPr>
                                <w:lang w:val="en-US" w:bidi="fr-FR"/>
                              </w:rPr>
                              <w:t xml:space="preserve"> </w:t>
                            </w:r>
                          </w:p>
                          <w:p w14:paraId="75F1FFF9" w14:textId="10DF2CFF" w:rsidR="00B0688D" w:rsidRDefault="00E85D6E" w:rsidP="007057F4">
                            <w:pPr>
                              <w:rPr>
                                <w:lang w:val="en-US" w:bidi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 w:bidi="fr-FR"/>
                              </w:rPr>
                              <w:t>Github</w:t>
                            </w:r>
                            <w:proofErr w:type="spellEnd"/>
                            <w:r w:rsidR="00B0688D" w:rsidRPr="008E4F27">
                              <w:rPr>
                                <w:lang w:val="en-US" w:bidi="fr-FR"/>
                              </w:rPr>
                              <w:t> :</w:t>
                            </w:r>
                            <w:proofErr w:type="gramEnd"/>
                            <w:r w:rsidR="00B0688D" w:rsidRPr="008E4F27">
                              <w:rPr>
                                <w:lang w:val="en-US" w:bidi="fr-FR"/>
                              </w:rPr>
                              <w:t xml:space="preserve"> </w:t>
                            </w:r>
                            <w:hyperlink r:id="rId9" w:history="1">
                              <w:r w:rsidRPr="00E85D6E">
                                <w:rPr>
                                  <w:rStyle w:val="Lienhypertexte"/>
                                  <w:lang w:val="en-US"/>
                                </w:rPr>
                                <w:t>https://github.com/Godeta/proof_of_concept_TORUS</w:t>
                              </w:r>
                            </w:hyperlink>
                            <w:r w:rsidRPr="00E85D6E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E4F27" w:rsidRPr="008E4F27">
                              <w:rPr>
                                <w:lang w:val="en-US" w:bidi="fr-FR"/>
                              </w:rPr>
                              <w:t xml:space="preserve"> </w:t>
                            </w:r>
                          </w:p>
                          <w:p w14:paraId="5EF88581" w14:textId="7A373658" w:rsidR="00E85D6E" w:rsidRPr="008E4F27" w:rsidRDefault="00E85D6E" w:rsidP="007057F4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 w:bidi="fr-FR"/>
                              </w:rPr>
                              <w:t>LinkedIn :</w:t>
                            </w:r>
                            <w:proofErr w:type="gramEnd"/>
                            <w:r>
                              <w:rPr>
                                <w:lang w:val="en-US" w:bidi="fr-FR"/>
                              </w:rPr>
                              <w:t xml:space="preserve"> </w:t>
                            </w:r>
                            <w:hyperlink r:id="rId10" w:history="1">
                              <w:r w:rsidRPr="006231A5">
                                <w:rPr>
                                  <w:rStyle w:val="Lienhypertexte"/>
                                  <w:lang w:val="en-US" w:bidi="fr-FR"/>
                                </w:rPr>
                                <w:t>https://www.linkedin.com/company/torus-hei</w:t>
                              </w:r>
                            </w:hyperlink>
                            <w:r>
                              <w:rPr>
                                <w:lang w:val="en-US" w:bidi="fr-FR"/>
                              </w:rPr>
                              <w:t xml:space="preserve"> </w:t>
                            </w:r>
                          </w:p>
                          <w:p w14:paraId="5FF5E054" w14:textId="77777777" w:rsidR="00B0688D" w:rsidRPr="008E4F27" w:rsidRDefault="00B0688D" w:rsidP="007057F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565BE059" w14:textId="77777777" w:rsidR="008A3C95" w:rsidRDefault="008A3C95" w:rsidP="007057F4"/>
    <w:tbl>
      <w:tblPr>
        <w:tblpPr w:leftFromText="180" w:rightFromText="180" w:vertAnchor="text" w:horzAnchor="margin" w:tblpXSpec="center" w:tblpY="12576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8E4F27" w14:paraId="476A03FE" w14:textId="77777777" w:rsidTr="008E4F27">
        <w:trPr>
          <w:trHeight w:val="1080"/>
        </w:trPr>
        <w:tc>
          <w:tcPr>
            <w:tcW w:w="5449" w:type="dxa"/>
            <w:vAlign w:val="center"/>
          </w:tcPr>
          <w:p w14:paraId="248E04C5" w14:textId="271D1E93" w:rsidR="008E4F27" w:rsidRDefault="008E4F27" w:rsidP="008E4F27"/>
        </w:tc>
        <w:tc>
          <w:tcPr>
            <w:tcW w:w="4901" w:type="dxa"/>
            <w:vAlign w:val="center"/>
          </w:tcPr>
          <w:p w14:paraId="7759B462" w14:textId="471C0687" w:rsidR="008E4F27" w:rsidRDefault="00E85D6E" w:rsidP="008E4F27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ECE3D1E" wp14:editId="1C0D5900">
                  <wp:extent cx="949325" cy="949325"/>
                  <wp:effectExtent l="0" t="0" r="3175" b="3175"/>
                  <wp:docPr id="630067504" name="Image 1" descr="TORUS-HEI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ORUS-HEI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325" cy="94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40E399" w14:textId="65D294AF" w:rsidR="008A3C95" w:rsidRDefault="008B2CA9" w:rsidP="007057F4">
      <w:r>
        <w:rPr>
          <w:noProof/>
          <w:lang w:bidi="fr-FR"/>
        </w:rPr>
        <w:drawing>
          <wp:anchor distT="0" distB="0" distL="114300" distR="114300" simplePos="0" relativeHeight="251660288" behindDoc="1" locked="0" layoutInCell="1" allowOverlap="1" wp14:anchorId="322DB919" wp14:editId="265A47C6">
            <wp:simplePos x="0" y="0"/>
            <wp:positionH relativeFrom="margin">
              <wp:posOffset>-58420</wp:posOffset>
            </wp:positionH>
            <wp:positionV relativeFrom="paragraph">
              <wp:posOffset>3260725</wp:posOffset>
            </wp:positionV>
            <wp:extent cx="8662035" cy="3208635"/>
            <wp:effectExtent l="19050" t="0" r="24765" b="906780"/>
            <wp:wrapNone/>
            <wp:docPr id="3" name="Image 3" descr="Vue de dessus d’une personne utilisant un ordinateur por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Vue de dessus d’une personne utilisant un ordinateur portable"/>
                    <pic:cNvPicPr/>
                  </pic:nvPicPr>
                  <pic:blipFill>
                    <a:blip r:embed="rId12"/>
                    <a:srcRect t="22232" b="2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2035" cy="3208635"/>
                    </a:xfrm>
                    <a:prstGeom prst="flowChartInputOutpu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fr-FR"/>
        </w:rPr>
        <w:drawing>
          <wp:anchor distT="0" distB="0" distL="114300" distR="114300" simplePos="0" relativeHeight="251662336" behindDoc="1" locked="0" layoutInCell="1" allowOverlap="1" wp14:anchorId="697C090A" wp14:editId="7BC514EC">
            <wp:simplePos x="0" y="0"/>
            <wp:positionH relativeFrom="column">
              <wp:posOffset>-183515</wp:posOffset>
            </wp:positionH>
            <wp:positionV relativeFrom="paragraph">
              <wp:posOffset>3153607</wp:posOffset>
            </wp:positionV>
            <wp:extent cx="2330450" cy="3310890"/>
            <wp:effectExtent l="0" t="76200" r="0" b="800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95075"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1312" behindDoc="1" locked="0" layoutInCell="1" allowOverlap="1" wp14:anchorId="11B93126" wp14:editId="7072B635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5D58F156" wp14:editId="260A33D2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fr-FR"/>
        </w:rPr>
        <w:br w:type="page"/>
      </w:r>
    </w:p>
    <w:p w14:paraId="4A1F4AAF" w14:textId="006F7BAE" w:rsidR="00C97834" w:rsidRDefault="00615130">
      <w:r>
        <w:lastRenderedPageBreak/>
        <w:t>Ce document est la propriété de l’équipe TORUS, HEI Châteauroux 2023-2024.</w:t>
      </w:r>
    </w:p>
    <w:p w14:paraId="0FD468DF" w14:textId="0D70D9AD" w:rsidR="00615130" w:rsidRDefault="00615130">
      <w:pPr>
        <w:spacing w:after="200"/>
        <w:rPr>
          <w:lang w:bidi="fr-FR"/>
        </w:rPr>
      </w:pPr>
      <w:r>
        <w:rPr>
          <w:lang w:bidi="fr-FR"/>
        </w:rPr>
        <w:br w:type="page"/>
      </w:r>
    </w:p>
    <w:p w14:paraId="2E87EEEB" w14:textId="77777777" w:rsidR="004F2231" w:rsidRDefault="004F2231">
      <w:pPr>
        <w:spacing w:after="200"/>
        <w:rPr>
          <w:bCs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28107009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C7DA59" w14:textId="72004697" w:rsidR="004F2231" w:rsidRDefault="005A6C33" w:rsidP="00C97834">
            <w:pPr>
              <w:pStyle w:val="Titre1"/>
              <w:framePr w:hSpace="0" w:wrap="auto" w:vAnchor="margin" w:hAnchor="text" w:yAlign="inline"/>
            </w:pPr>
            <w:bookmarkStart w:id="0" w:name="_Toc156223552"/>
            <w:r w:rsidRPr="00C97834">
              <w:t>Récapitulatif</w:t>
            </w:r>
            <w:bookmarkEnd w:id="0"/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61"/>
      </w:tblGrid>
      <w:tr w:rsidR="004F2231" w14:paraId="346D816E" w14:textId="77777777" w:rsidTr="002178B9">
        <w:trPr>
          <w:trHeight w:val="3386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19A6CBBC" w14:textId="51F814CC" w:rsidR="004F2231" w:rsidRDefault="00501171" w:rsidP="00C97834">
            <w:pPr>
              <w:pStyle w:val="Titre2"/>
              <w:framePr w:hSpace="0" w:wrap="auto" w:vAnchor="margin" w:hAnchor="text" w:yAlign="inline"/>
            </w:pPr>
            <w:bookmarkStart w:id="1" w:name="_Toc156223553"/>
            <w:r>
              <w:t>Contexte</w:t>
            </w:r>
            <w:bookmarkEnd w:id="1"/>
          </w:p>
          <w:p w14:paraId="723A6E49" w14:textId="77777777" w:rsidR="00501171" w:rsidRPr="00501171" w:rsidRDefault="00501171" w:rsidP="00501171"/>
          <w:p w14:paraId="6FB2E8CE" w14:textId="66F6C38D" w:rsidR="00C65A6F" w:rsidRDefault="00501171" w:rsidP="00C97834">
            <w:pPr>
              <w:pStyle w:val="Titre3"/>
            </w:pPr>
            <w:bookmarkStart w:id="2" w:name="_Toc156223554"/>
            <w:r>
              <w:t>Outils</w:t>
            </w:r>
            <w:bookmarkEnd w:id="2"/>
          </w:p>
          <w:p w14:paraId="1ABA1837" w14:textId="77777777" w:rsidR="00BD0BDF" w:rsidRDefault="00501171" w:rsidP="002F0182">
            <w:pPr>
              <w:pStyle w:val="Contenu"/>
              <w:framePr w:hSpace="0" w:wrap="auto" w:vAnchor="margin" w:hAnchor="text" w:yAlign="inline"/>
            </w:pPr>
            <w:r>
              <w:t>Un VPN pour être connecté sur le même réseau (par exemple HAMACHI)</w:t>
            </w:r>
          </w:p>
          <w:p w14:paraId="73E6FCA7" w14:textId="1DF53861" w:rsidR="00501171" w:rsidRPr="00635D2C" w:rsidRDefault="00501171" w:rsidP="002F0182">
            <w:pPr>
              <w:pStyle w:val="Contenu"/>
              <w:framePr w:hSpace="0" w:wrap="auto" w:vAnchor="margin" w:hAnchor="text" w:yAlign="inline"/>
            </w:pPr>
            <w:r w:rsidRPr="00635D2C">
              <w:t xml:space="preserve">Un logiciel pour partager </w:t>
            </w:r>
            <w:r w:rsidR="00635D2C" w:rsidRPr="00635D2C">
              <w:t xml:space="preserve">une connexion USB en réseau (par exemple USB network </w:t>
            </w:r>
            <w:proofErr w:type="spellStart"/>
            <w:r w:rsidR="00635D2C" w:rsidRPr="00635D2C">
              <w:t>gate</w:t>
            </w:r>
            <w:proofErr w:type="spellEnd"/>
            <w:r w:rsidR="00635D2C" w:rsidRPr="00635D2C">
              <w:t xml:space="preserve"> free trial </w:t>
            </w:r>
            <w:hyperlink r:id="rId19" w:history="1"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 xml:space="preserve">USB Network </w:t>
              </w:r>
              <w:proofErr w:type="spellStart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>Gate</w:t>
              </w:r>
              <w:proofErr w:type="spellEnd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 xml:space="preserve"> for Windows Quick </w:t>
              </w:r>
              <w:proofErr w:type="spellStart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>Starting</w:t>
              </w:r>
              <w:proofErr w:type="spellEnd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 xml:space="preserve"> Guide : </w:t>
              </w:r>
              <w:proofErr w:type="spellStart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>Electronic</w:t>
              </w:r>
              <w:proofErr w:type="spellEnd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 xml:space="preserve"> Team, </w:t>
              </w:r>
              <w:proofErr w:type="spellStart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>Inc</w:t>
              </w:r>
              <w:proofErr w:type="spellEnd"/>
              <w:r w:rsidR="00635D2C" w:rsidRPr="00635D2C">
                <w:rPr>
                  <w:rStyle w:val="link-annotation-unknown-block-id--1856459976"/>
                  <w:color w:val="0000FF"/>
                  <w:u w:val="single"/>
                </w:rPr>
                <w:t xml:space="preserve"> (freshdesk.com)</w:t>
              </w:r>
            </w:hyperlink>
            <w:r w:rsidR="00635D2C">
              <w:t xml:space="preserve"> ou USB </w:t>
            </w:r>
            <w:proofErr w:type="spellStart"/>
            <w:r w:rsidR="00635D2C">
              <w:t>redirector</w:t>
            </w:r>
            <w:proofErr w:type="spellEnd"/>
            <w:r w:rsidR="00635D2C">
              <w:t>)</w:t>
            </w:r>
          </w:p>
          <w:p w14:paraId="32EFCBE3" w14:textId="2489B62B" w:rsidR="00501171" w:rsidRPr="002178B9" w:rsidRDefault="00501171" w:rsidP="002F0182">
            <w:pPr>
              <w:pStyle w:val="Contenu"/>
              <w:framePr w:hSpace="0" w:wrap="auto" w:vAnchor="margin" w:hAnchor="text" w:yAlign="inline"/>
            </w:pPr>
            <w:r>
              <w:t>L’interface haptique ou autre interface de contrôle à partager</w:t>
            </w:r>
          </w:p>
        </w:tc>
      </w:tr>
    </w:tbl>
    <w:p w14:paraId="72359A88" w14:textId="2DA76847" w:rsidR="001F0AF0" w:rsidRDefault="001F0AF0" w:rsidP="003B253A">
      <w:pPr>
        <w:spacing w:after="200"/>
      </w:pPr>
    </w:p>
    <w:tbl>
      <w:tblPr>
        <w:tblpPr w:leftFromText="180" w:rightFromText="180" w:vertAnchor="page" w:horzAnchor="margin" w:tblpY="3387"/>
        <w:tblW w:w="10773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30"/>
        <w:gridCol w:w="3543"/>
      </w:tblGrid>
      <w:tr w:rsidR="007C7473" w14:paraId="37B3D71B" w14:textId="77777777" w:rsidTr="00FA2878">
        <w:trPr>
          <w:trHeight w:val="2610"/>
        </w:trPr>
        <w:tc>
          <w:tcPr>
            <w:tcW w:w="7230" w:type="dxa"/>
          </w:tcPr>
          <w:p w14:paraId="6C9DE08F" w14:textId="77777777" w:rsidR="007C7473" w:rsidRDefault="007C7473" w:rsidP="0084277E">
            <w:pPr>
              <w:pStyle w:val="Contenu"/>
              <w:framePr w:hSpace="0" w:wrap="auto" w:vAnchor="margin" w:hAnchor="text" w:yAlign="inline"/>
            </w:pPr>
          </w:p>
          <w:p w14:paraId="07747468" w14:textId="1E604522" w:rsidR="00615130" w:rsidRPr="00615130" w:rsidRDefault="00615130" w:rsidP="00615130"/>
          <w:p w14:paraId="07ADC9FF" w14:textId="3494CB46" w:rsidR="00615130" w:rsidRDefault="00615130" w:rsidP="00615130">
            <w:r>
              <w:t>Nous cherchons à utiliser l’interface haptique à distance.</w:t>
            </w:r>
          </w:p>
          <w:p w14:paraId="7D06D04C" w14:textId="77777777" w:rsidR="00615130" w:rsidRDefault="00615130" w:rsidP="00615130"/>
          <w:p w14:paraId="027E779C" w14:textId="502AC889" w:rsidR="00615130" w:rsidRPr="00615130" w:rsidRDefault="003737FF" w:rsidP="003737FF">
            <w:pPr>
              <w:tabs>
                <w:tab w:val="left" w:pos="5400"/>
              </w:tabs>
            </w:pPr>
            <w:r>
              <w:tab/>
            </w:r>
          </w:p>
          <w:p w14:paraId="57D63530" w14:textId="2A3713DB" w:rsidR="00615130" w:rsidRDefault="00615130" w:rsidP="00615130">
            <w:pPr>
              <w:tabs>
                <w:tab w:val="left" w:pos="2749"/>
              </w:tabs>
              <w:rPr>
                <w:b w:val="0"/>
              </w:rPr>
            </w:pPr>
            <w:r>
              <w:rPr>
                <w:b w:val="0"/>
              </w:rPr>
              <w:tab/>
            </w:r>
          </w:p>
          <w:p w14:paraId="1EE8D3C0" w14:textId="4DE903E8" w:rsidR="00615130" w:rsidRPr="00615130" w:rsidRDefault="00615130" w:rsidP="00615130">
            <w:pPr>
              <w:tabs>
                <w:tab w:val="left" w:pos="1309"/>
              </w:tabs>
            </w:pPr>
            <w:r>
              <w:tab/>
            </w:r>
          </w:p>
        </w:tc>
        <w:tc>
          <w:tcPr>
            <w:tcW w:w="3543" w:type="dxa"/>
          </w:tcPr>
          <w:p w14:paraId="651026F8" w14:textId="5C0CFE39" w:rsidR="007C7473" w:rsidRPr="002178B9" w:rsidRDefault="007C7473" w:rsidP="00FA2878">
            <w:pPr>
              <w:pStyle w:val="Contenu"/>
              <w:framePr w:hSpace="0" w:wrap="auto" w:vAnchor="margin" w:hAnchor="text" w:yAlign="inline"/>
              <w:ind w:left="1595"/>
            </w:pPr>
          </w:p>
        </w:tc>
      </w:tr>
    </w:tbl>
    <w:p w14:paraId="320D3DD3" w14:textId="77777777" w:rsidR="003B253A" w:rsidRDefault="003B253A">
      <w:bookmarkStart w:id="3" w:name="_Toc156223555"/>
      <w:r>
        <w:br w:type="page"/>
      </w:r>
    </w:p>
    <w:tbl>
      <w:tblPr>
        <w:tblpPr w:leftFromText="180" w:rightFromText="180" w:vertAnchor="page" w:horzAnchor="margin" w:tblpY="3387"/>
        <w:tblW w:w="10773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800"/>
        <w:gridCol w:w="6"/>
      </w:tblGrid>
      <w:tr w:rsidR="007C7473" w14:paraId="0841AB43" w14:textId="77777777" w:rsidTr="00FA2878">
        <w:trPr>
          <w:trHeight w:val="2685"/>
        </w:trPr>
        <w:tc>
          <w:tcPr>
            <w:tcW w:w="7230" w:type="dxa"/>
          </w:tcPr>
          <w:bookmarkEnd w:id="3"/>
          <w:p w14:paraId="5B2A526F" w14:textId="7F966A33" w:rsidR="007C7473" w:rsidRDefault="00EF22AB" w:rsidP="005A6C33">
            <w:pPr>
              <w:pStyle w:val="Titre2"/>
              <w:framePr w:hSpace="0" w:wrap="auto" w:vAnchor="margin" w:hAnchor="text" w:yAlign="inline"/>
            </w:pPr>
            <w:proofErr w:type="spellStart"/>
            <w:r>
              <w:lastRenderedPageBreak/>
              <w:t>Hamachi</w:t>
            </w:r>
            <w:proofErr w:type="spellEnd"/>
            <w:r>
              <w:t xml:space="preserve"> </w:t>
            </w:r>
          </w:p>
          <w:p w14:paraId="4E92C5C1" w14:textId="343ADF6B" w:rsidR="00EF22AB" w:rsidRDefault="00EF22AB" w:rsidP="00EF22AB">
            <w:r>
              <w:t xml:space="preserve">Avec </w:t>
            </w:r>
            <w:proofErr w:type="spellStart"/>
            <w:r>
              <w:t>Hamachi</w:t>
            </w:r>
            <w:proofErr w:type="spellEnd"/>
            <w:r>
              <w:t xml:space="preserve"> nous allons pouvoir nous connecter sur le même sous réseau à distance, c’est le principe d’un Virtual </w:t>
            </w:r>
            <w:proofErr w:type="spellStart"/>
            <w:r>
              <w:t>Private</w:t>
            </w:r>
            <w:proofErr w:type="spellEnd"/>
            <w:r>
              <w:t xml:space="preserve"> Network.</w:t>
            </w:r>
          </w:p>
          <w:p w14:paraId="163B2215" w14:textId="6B950718" w:rsidR="00615130" w:rsidRDefault="00615130" w:rsidP="00EF22AB">
            <w:r w:rsidRPr="00615130">
              <w:rPr>
                <w:noProof/>
              </w:rPr>
              <w:drawing>
                <wp:inline distT="0" distB="0" distL="0" distR="0" wp14:anchorId="4F3E2425" wp14:editId="1DFD862C">
                  <wp:extent cx="2347163" cy="1920406"/>
                  <wp:effectExtent l="0" t="0" r="0" b="3810"/>
                  <wp:docPr id="59677429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7742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63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E922C" w14:textId="77777777" w:rsidR="00615130" w:rsidRDefault="00615130" w:rsidP="00EF22AB"/>
          <w:p w14:paraId="56ED1DB3" w14:textId="6A60E22C" w:rsidR="003737FF" w:rsidRDefault="003737FF" w:rsidP="003737FF">
            <w:pPr>
              <w:pStyle w:val="Titre2"/>
              <w:framePr w:hSpace="0" w:wrap="auto" w:vAnchor="margin" w:hAnchor="text" w:yAlign="inline"/>
            </w:pPr>
            <w:proofErr w:type="spellStart"/>
            <w:r>
              <w:t>Zero</w:t>
            </w:r>
            <w:proofErr w:type="spellEnd"/>
            <w:r>
              <w:t xml:space="preserve"> Tier</w:t>
            </w:r>
          </w:p>
          <w:p w14:paraId="619935CA" w14:textId="46DB424C" w:rsidR="003737FF" w:rsidRDefault="003737FF" w:rsidP="003737FF">
            <w:r>
              <w:t>Autre solution pour créer un VPN et avoir deux ordinateurs sous le même sous réseau.</w:t>
            </w:r>
          </w:p>
          <w:p w14:paraId="49880338" w14:textId="784CEE94" w:rsidR="003737FF" w:rsidRDefault="003737FF" w:rsidP="003737FF">
            <w:r>
              <w:t xml:space="preserve">L’un créer le serveur avec son compte et en allant sur </w:t>
            </w:r>
            <w:hyperlink r:id="rId21" w:history="1">
              <w:r w:rsidRPr="0031736F">
                <w:rPr>
                  <w:rStyle w:val="Lienhypertexte"/>
                </w:rPr>
                <w:t>https://my.zerotier.com/</w:t>
              </w:r>
            </w:hyperlink>
            <w:r>
              <w:t xml:space="preserve"> </w:t>
            </w:r>
          </w:p>
          <w:p w14:paraId="476EBD4D" w14:textId="31064AA8" w:rsidR="003737FF" w:rsidRDefault="003737FF" w:rsidP="003737FF">
            <w:pPr>
              <w:jc w:val="center"/>
            </w:pPr>
            <w:r w:rsidRPr="003737FF">
              <w:drawing>
                <wp:inline distT="0" distB="0" distL="0" distR="0" wp14:anchorId="596ACD12" wp14:editId="714A14A9">
                  <wp:extent cx="6097270" cy="1711325"/>
                  <wp:effectExtent l="0" t="0" r="0" b="3175"/>
                  <wp:docPr id="6679376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9376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70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6C4E1" w14:textId="33321B81" w:rsidR="003737FF" w:rsidRDefault="003737FF" w:rsidP="003737FF">
            <w:r>
              <w:t>L’autre se connecte avec le client</w:t>
            </w:r>
          </w:p>
          <w:p w14:paraId="3643825E" w14:textId="069C6036" w:rsidR="003737FF" w:rsidRDefault="003737FF" w:rsidP="003737FF">
            <w:pPr>
              <w:jc w:val="center"/>
            </w:pPr>
            <w:r w:rsidRPr="003737FF">
              <w:lastRenderedPageBreak/>
              <w:drawing>
                <wp:inline distT="0" distB="0" distL="0" distR="0" wp14:anchorId="45EB710A" wp14:editId="1632A521">
                  <wp:extent cx="3845573" cy="2457450"/>
                  <wp:effectExtent l="0" t="0" r="2540" b="0"/>
                  <wp:docPr id="5361043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433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740" cy="245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AA9EF" w14:textId="77777777" w:rsidR="003737FF" w:rsidRDefault="003737FF" w:rsidP="00EF22AB"/>
          <w:p w14:paraId="1861A50B" w14:textId="78CBD441" w:rsidR="00EF22AB" w:rsidRDefault="00EF22AB" w:rsidP="00EF22AB">
            <w:pPr>
              <w:pStyle w:val="Titre2"/>
              <w:framePr w:hSpace="0" w:wrap="auto" w:vAnchor="margin" w:hAnchor="text" w:yAlign="inline"/>
            </w:pPr>
            <w:r>
              <w:t>USB over network</w:t>
            </w:r>
          </w:p>
          <w:p w14:paraId="514C8935" w14:textId="0A225255" w:rsidR="00EF22AB" w:rsidRDefault="00EF22AB" w:rsidP="00EF22AB">
            <w:r>
              <w:t>Le partage d’une connexion USB via le réseau</w:t>
            </w:r>
            <w:r w:rsidR="00615130">
              <w:t xml:space="preserve"> est possible une fois les deux PC dans le même sous réseau. Si la connexion avec </w:t>
            </w:r>
            <w:proofErr w:type="spellStart"/>
            <w:r w:rsidR="00615130">
              <w:t>Hamachi</w:t>
            </w:r>
            <w:proofErr w:type="spellEnd"/>
            <w:r w:rsidR="00615130">
              <w:t xml:space="preserve"> est correctement effectuée on peut donc détecter les autres périphériques des </w:t>
            </w:r>
            <w:proofErr w:type="spellStart"/>
            <w:r w:rsidR="00615130">
              <w:t>PCs</w:t>
            </w:r>
            <w:proofErr w:type="spellEnd"/>
            <w:r w:rsidR="00615130">
              <w:t xml:space="preserve"> membres du sous réseau avec USB Network </w:t>
            </w:r>
            <w:proofErr w:type="spellStart"/>
            <w:r w:rsidR="00615130">
              <w:t>Gate</w:t>
            </w:r>
            <w:proofErr w:type="spellEnd"/>
            <w:r w:rsidR="00615130">
              <w:t>.</w:t>
            </w:r>
            <w:r>
              <w:t xml:space="preserve"> </w:t>
            </w:r>
          </w:p>
          <w:p w14:paraId="410E3EDE" w14:textId="77777777" w:rsidR="00EF22AB" w:rsidRPr="00EF22AB" w:rsidRDefault="00EF22AB" w:rsidP="00EF22AB"/>
          <w:p w14:paraId="19C7090F" w14:textId="2397A375" w:rsidR="005A6C33" w:rsidRDefault="00615130" w:rsidP="00CF5B38">
            <w:pPr>
              <w:pStyle w:val="Titre3"/>
            </w:pPr>
            <w:r w:rsidRPr="00615130">
              <w:rPr>
                <w:noProof/>
              </w:rPr>
              <w:drawing>
                <wp:inline distT="0" distB="0" distL="0" distR="0" wp14:anchorId="0B669659" wp14:editId="79A29BCF">
                  <wp:extent cx="6851015" cy="2610485"/>
                  <wp:effectExtent l="0" t="0" r="6985" b="0"/>
                  <wp:docPr id="9703465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3465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1015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D44E2" w14:textId="232D5DB8" w:rsidR="002F0182" w:rsidRPr="002F0182" w:rsidRDefault="002F0182" w:rsidP="003B253A"/>
          <w:p w14:paraId="35ECEA48" w14:textId="77777777" w:rsidR="001338EB" w:rsidRDefault="00615130" w:rsidP="003B253A">
            <w:pPr>
              <w:pStyle w:val="Titre3"/>
              <w:rPr>
                <w:b w:val="0"/>
                <w:bCs/>
              </w:rPr>
            </w:pPr>
            <w:r>
              <w:rPr>
                <w:b w:val="0"/>
                <w:bCs/>
              </w:rPr>
              <w:t>Pour y accéder on peut utiliser la version d’essai (attention 1 seule fois 14 jours avec 1 ordinateur, après il faut le réinstaller sur un autre ordinateur ou une VM et utiliser un mail temporaire pour récupérer la licence ou bien acheter le logiciel).</w:t>
            </w:r>
          </w:p>
          <w:p w14:paraId="470C63FC" w14:textId="77777777" w:rsidR="00615130" w:rsidRDefault="00615130" w:rsidP="00615130"/>
          <w:p w14:paraId="5FA4DDE5" w14:textId="77777777" w:rsidR="00615130" w:rsidRDefault="00615130" w:rsidP="00615130">
            <w:r>
              <w:lastRenderedPageBreak/>
              <w:t xml:space="preserve">On peut ainsi partager l’interface haptique et si l’ordinateur est correctement configuré cela permet de l’utiliser dans une simulation sous </w:t>
            </w:r>
            <w:proofErr w:type="spellStart"/>
            <w:r>
              <w:t>CoppeliaSim</w:t>
            </w:r>
            <w:proofErr w:type="spellEnd"/>
            <w:r>
              <w:t xml:space="preserve"> par exemple.</w:t>
            </w:r>
          </w:p>
          <w:p w14:paraId="183D1950" w14:textId="77777777" w:rsidR="00FE7C8B" w:rsidRDefault="00FE7C8B" w:rsidP="00FE7C8B">
            <w:pPr>
              <w:pStyle w:val="Titre2"/>
              <w:framePr w:hSpace="0" w:wrap="auto" w:vAnchor="margin" w:hAnchor="text" w:yAlign="inline"/>
            </w:pPr>
            <w:r>
              <w:t>Annexes</w:t>
            </w:r>
          </w:p>
          <w:p w14:paraId="094FE694" w14:textId="4348528A" w:rsidR="00FE7C8B" w:rsidRPr="00FE7C8B" w:rsidRDefault="00FE7C8B" w:rsidP="00FE7C8B">
            <w:r>
              <w:t xml:space="preserve">Vous pouvez voir sur notre compte </w:t>
            </w:r>
            <w:proofErr w:type="spellStart"/>
            <w:r>
              <w:t>linkedIn</w:t>
            </w:r>
            <w:proofErr w:type="spellEnd"/>
            <w:r>
              <w:t xml:space="preserve"> une vidéo qui montre les différents résultats entre contrôler la simulation directement sur l’ordinateur, depuis un autre ordinateur sur le même réseau ou depuis un autre ordinateur à distance sous un autre réseau.</w:t>
            </w:r>
          </w:p>
        </w:tc>
        <w:tc>
          <w:tcPr>
            <w:tcW w:w="3543" w:type="dxa"/>
          </w:tcPr>
          <w:p w14:paraId="594D5EFB" w14:textId="77777777" w:rsidR="007C7473" w:rsidRPr="002178B9" w:rsidRDefault="007C7473" w:rsidP="0084277E">
            <w:pPr>
              <w:pStyle w:val="Contenu"/>
              <w:framePr w:hSpace="0" w:wrap="auto" w:vAnchor="margin" w:hAnchor="text" w:yAlign="inline"/>
            </w:pPr>
          </w:p>
        </w:tc>
      </w:tr>
    </w:tbl>
    <w:p w14:paraId="062C7FB3" w14:textId="5F3321F0" w:rsidR="00854EBF" w:rsidRPr="000A06D0" w:rsidRDefault="00854EBF" w:rsidP="00854EBF">
      <w:pPr>
        <w:pStyle w:val="Paragraphedeliste"/>
      </w:pPr>
    </w:p>
    <w:sectPr w:rsidR="00854EBF" w:rsidRPr="000A06D0" w:rsidSect="0051019E">
      <w:headerReference w:type="even" r:id="rId25"/>
      <w:headerReference w:type="default" r:id="rId26"/>
      <w:footerReference w:type="even" r:id="rId27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B9C51" w14:textId="77777777" w:rsidR="003307BF" w:rsidRDefault="003307BF" w:rsidP="007057F4">
      <w:r>
        <w:separator/>
      </w:r>
    </w:p>
  </w:endnote>
  <w:endnote w:type="continuationSeparator" w:id="0">
    <w:p w14:paraId="5D04E7B9" w14:textId="77777777" w:rsidR="003307BF" w:rsidRDefault="003307BF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794CD" w14:textId="77777777" w:rsidR="00136006" w:rsidRDefault="00000000" w:rsidP="007057F4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AD0E56C387A14901968878C0B0C8EB1A"/>
        </w:placeholder>
        <w:temporary/>
        <w:showingPlcHdr/>
      </w:sdtPr>
      <w:sdtContent>
        <w:r w:rsidR="006A731D">
          <w:rPr>
            <w:lang w:bidi="fr-FR"/>
          </w:rPr>
          <w:t>Entrez le titre du chapitre (niveau 1)</w:t>
        </w:r>
      </w:sdtContent>
    </w:sdt>
    <w:r w:rsidR="0049185C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fr-FR"/>
      </w:rPr>
      <w:t xml:space="preserve">Page </w:t>
    </w:r>
    <w:r w:rsidR="0049185C">
      <w:rPr>
        <w:lang w:bidi="fr-FR"/>
      </w:rPr>
      <w:fldChar w:fldCharType="begin"/>
    </w:r>
    <w:r w:rsidR="0049185C">
      <w:rPr>
        <w:lang w:bidi="fr-FR"/>
      </w:rPr>
      <w:instrText xml:space="preserve"> PAGE   \* MERGEFORMAT </w:instrText>
    </w:r>
    <w:r w:rsidR="0049185C">
      <w:rPr>
        <w:lang w:bidi="fr-FR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fr-FR"/>
      </w:rPr>
      <w:t>4</w:t>
    </w:r>
    <w:r w:rsidR="0049185C">
      <w:rPr>
        <w:rFonts w:asciiTheme="majorHAnsi" w:eastAsiaTheme="majorEastAsia" w:hAnsiTheme="majorHAnsi" w:cstheme="majorBidi"/>
        <w:noProof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33870" w14:textId="77777777" w:rsidR="003307BF" w:rsidRDefault="003307BF" w:rsidP="007057F4">
      <w:r>
        <w:separator/>
      </w:r>
    </w:p>
  </w:footnote>
  <w:footnote w:type="continuationSeparator" w:id="0">
    <w:p w14:paraId="08AC71EA" w14:textId="77777777" w:rsidR="003307BF" w:rsidRDefault="003307BF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07FE5" w14:textId="77777777" w:rsidR="00136006" w:rsidRDefault="0049185C" w:rsidP="007057F4">
    <w:pPr>
      <w:pStyle w:val="En-tte"/>
    </w:pPr>
    <w:r>
      <w:rPr>
        <w:lang w:bidi="fr-FR"/>
      </w:rPr>
      <w:t>Plan marketing d’Adventure Works</w:t>
    </w:r>
  </w:p>
  <w:p w14:paraId="03F74531" w14:textId="77777777" w:rsidR="00136006" w:rsidRDefault="00136006" w:rsidP="007057F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4A6309D4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131FEA0F" w14:textId="77777777" w:rsidR="007057F4" w:rsidRDefault="004F2231" w:rsidP="007057F4">
          <w:pPr>
            <w:pStyle w:val="En-tte"/>
          </w:pPr>
          <w:r>
            <w:rPr>
              <w:noProof/>
              <w:lang w:bidi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53BEE7D" wp14:editId="3738DD65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E182B7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72608F9A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53BEE7D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29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7CE182B7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72608F9A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fr-FR"/>
            </w:rPr>
            <mc:AlternateContent>
              <mc:Choice Requires="wpg">
                <w:drawing>
                  <wp:inline distT="0" distB="0" distL="0" distR="0" wp14:anchorId="1B923712" wp14:editId="53577D0A">
                    <wp:extent cx="8035162" cy="154099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D6B4E68" id="Groupe 20" o:spid="_x0000_s1026" alt="rectangle coloré pour le titre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sme 14" o:spid="_x0000_s1027" type="#_x0000_t75" alt="rectangle coloré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">
                      <v:imagedata r:id="rId7" o:title="rectangle coloré"/>
                    </v:shape>
                    <v:shape id="Graphisme 16" o:spid="_x0000_s1028" type="#_x0000_t75" alt="rectangle coloré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">
                      <v:imagedata r:id="rId8" o:title="rectangle coloré"/>
                    </v:shape>
                    <v:shape id="Graphisme 19" o:spid="_x0000_s1029" type="#_x0000_t75" alt="rectangle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">
                      <v:imagedata r:id="rId9" o:title="rectangle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547CF5B0" w14:textId="77777777" w:rsidR="007057F4" w:rsidRDefault="007057F4" w:rsidP="007057F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53835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9EB2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7CE7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5E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E128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1664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37A18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F2C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3E5177"/>
    <w:multiLevelType w:val="hybridMultilevel"/>
    <w:tmpl w:val="E292BB0E"/>
    <w:lvl w:ilvl="0" w:tplc="238862D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8C5649"/>
    <w:multiLevelType w:val="hybridMultilevel"/>
    <w:tmpl w:val="9D1A6D8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6240E5"/>
    <w:multiLevelType w:val="hybridMultilevel"/>
    <w:tmpl w:val="DCFEADB2"/>
    <w:lvl w:ilvl="0" w:tplc="21E6E29E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8" w15:restartNumberingAfterBreak="0">
    <w:nsid w:val="79AC0104"/>
    <w:multiLevelType w:val="multilevel"/>
    <w:tmpl w:val="C37E5FFE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9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5043232">
    <w:abstractNumId w:val="8"/>
  </w:num>
  <w:num w:numId="2" w16cid:durableId="1735591064">
    <w:abstractNumId w:val="18"/>
  </w:num>
  <w:num w:numId="3" w16cid:durableId="1663193415">
    <w:abstractNumId w:val="19"/>
  </w:num>
  <w:num w:numId="4" w16cid:durableId="429392195">
    <w:abstractNumId w:val="20"/>
  </w:num>
  <w:num w:numId="5" w16cid:durableId="13763488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9472162">
    <w:abstractNumId w:val="11"/>
  </w:num>
  <w:num w:numId="7" w16cid:durableId="1992101292">
    <w:abstractNumId w:val="17"/>
  </w:num>
  <w:num w:numId="8" w16cid:durableId="1859654355">
    <w:abstractNumId w:val="7"/>
  </w:num>
  <w:num w:numId="9" w16cid:durableId="1578395969">
    <w:abstractNumId w:val="6"/>
  </w:num>
  <w:num w:numId="10" w16cid:durableId="295259984">
    <w:abstractNumId w:val="5"/>
  </w:num>
  <w:num w:numId="11" w16cid:durableId="2058435460">
    <w:abstractNumId w:val="4"/>
  </w:num>
  <w:num w:numId="12" w16cid:durableId="865484651">
    <w:abstractNumId w:val="3"/>
  </w:num>
  <w:num w:numId="13" w16cid:durableId="1609238619">
    <w:abstractNumId w:val="2"/>
  </w:num>
  <w:num w:numId="14" w16cid:durableId="1963146736">
    <w:abstractNumId w:val="1"/>
  </w:num>
  <w:num w:numId="15" w16cid:durableId="1947349782">
    <w:abstractNumId w:val="0"/>
  </w:num>
  <w:num w:numId="16" w16cid:durableId="2013101019">
    <w:abstractNumId w:val="13"/>
  </w:num>
  <w:num w:numId="17" w16cid:durableId="1174223171">
    <w:abstractNumId w:val="15"/>
  </w:num>
  <w:num w:numId="18" w16cid:durableId="363944964">
    <w:abstractNumId w:val="9"/>
  </w:num>
  <w:num w:numId="19" w16cid:durableId="134371680">
    <w:abstractNumId w:val="14"/>
  </w:num>
  <w:num w:numId="20" w16cid:durableId="226767392">
    <w:abstractNumId w:val="16"/>
  </w:num>
  <w:num w:numId="21" w16cid:durableId="1344892748">
    <w:abstractNumId w:val="10"/>
  </w:num>
  <w:num w:numId="22" w16cid:durableId="43725730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F27"/>
    <w:rsid w:val="000174F2"/>
    <w:rsid w:val="00067C92"/>
    <w:rsid w:val="000A06D0"/>
    <w:rsid w:val="000D420F"/>
    <w:rsid w:val="00105783"/>
    <w:rsid w:val="00116BB2"/>
    <w:rsid w:val="001338EB"/>
    <w:rsid w:val="00136006"/>
    <w:rsid w:val="001449EC"/>
    <w:rsid w:val="00146CD2"/>
    <w:rsid w:val="001670A7"/>
    <w:rsid w:val="001B361F"/>
    <w:rsid w:val="001B5F01"/>
    <w:rsid w:val="001D10D5"/>
    <w:rsid w:val="001F0AF0"/>
    <w:rsid w:val="00215B8A"/>
    <w:rsid w:val="002178B9"/>
    <w:rsid w:val="00232A8C"/>
    <w:rsid w:val="002532F7"/>
    <w:rsid w:val="00291712"/>
    <w:rsid w:val="00297E75"/>
    <w:rsid w:val="002B0C13"/>
    <w:rsid w:val="002E0194"/>
    <w:rsid w:val="002F0182"/>
    <w:rsid w:val="00303EF8"/>
    <w:rsid w:val="003307BF"/>
    <w:rsid w:val="00341B1B"/>
    <w:rsid w:val="00356C9D"/>
    <w:rsid w:val="003620E2"/>
    <w:rsid w:val="003737FF"/>
    <w:rsid w:val="003B253A"/>
    <w:rsid w:val="003F5051"/>
    <w:rsid w:val="00420DF5"/>
    <w:rsid w:val="004371B6"/>
    <w:rsid w:val="00444C7B"/>
    <w:rsid w:val="00484FFE"/>
    <w:rsid w:val="0048718B"/>
    <w:rsid w:val="0049185C"/>
    <w:rsid w:val="004F2231"/>
    <w:rsid w:val="00501171"/>
    <w:rsid w:val="00506510"/>
    <w:rsid w:val="0051019E"/>
    <w:rsid w:val="005112D1"/>
    <w:rsid w:val="0055035B"/>
    <w:rsid w:val="005A6C33"/>
    <w:rsid w:val="005C3643"/>
    <w:rsid w:val="00615130"/>
    <w:rsid w:val="00626D84"/>
    <w:rsid w:val="00635D2C"/>
    <w:rsid w:val="0068500D"/>
    <w:rsid w:val="006A731D"/>
    <w:rsid w:val="007057F4"/>
    <w:rsid w:val="007417B3"/>
    <w:rsid w:val="00742102"/>
    <w:rsid w:val="00750AC4"/>
    <w:rsid w:val="00773B66"/>
    <w:rsid w:val="007C7473"/>
    <w:rsid w:val="007D26F1"/>
    <w:rsid w:val="007E5499"/>
    <w:rsid w:val="008011B5"/>
    <w:rsid w:val="008253A5"/>
    <w:rsid w:val="008417CE"/>
    <w:rsid w:val="0084277E"/>
    <w:rsid w:val="008476A0"/>
    <w:rsid w:val="00854EBF"/>
    <w:rsid w:val="008A3C95"/>
    <w:rsid w:val="008B2CA9"/>
    <w:rsid w:val="008C386D"/>
    <w:rsid w:val="008C5106"/>
    <w:rsid w:val="008D0312"/>
    <w:rsid w:val="008D5829"/>
    <w:rsid w:val="008E4F27"/>
    <w:rsid w:val="009451DF"/>
    <w:rsid w:val="00946F55"/>
    <w:rsid w:val="00953F11"/>
    <w:rsid w:val="00956C80"/>
    <w:rsid w:val="00965BD5"/>
    <w:rsid w:val="009875C8"/>
    <w:rsid w:val="00991D08"/>
    <w:rsid w:val="009B4FAB"/>
    <w:rsid w:val="009B5B26"/>
    <w:rsid w:val="009E15ED"/>
    <w:rsid w:val="009E563E"/>
    <w:rsid w:val="00A53D75"/>
    <w:rsid w:val="00A63DE6"/>
    <w:rsid w:val="00AA0333"/>
    <w:rsid w:val="00AC14AD"/>
    <w:rsid w:val="00B00CF7"/>
    <w:rsid w:val="00B0688D"/>
    <w:rsid w:val="00B40525"/>
    <w:rsid w:val="00B41D82"/>
    <w:rsid w:val="00B90346"/>
    <w:rsid w:val="00BB6CAC"/>
    <w:rsid w:val="00BC2916"/>
    <w:rsid w:val="00BC58B1"/>
    <w:rsid w:val="00BD0BDF"/>
    <w:rsid w:val="00BE7253"/>
    <w:rsid w:val="00C65A6F"/>
    <w:rsid w:val="00C95D18"/>
    <w:rsid w:val="00C97834"/>
    <w:rsid w:val="00CA16E0"/>
    <w:rsid w:val="00CA73DB"/>
    <w:rsid w:val="00CE0BC9"/>
    <w:rsid w:val="00CF5B38"/>
    <w:rsid w:val="00D2045C"/>
    <w:rsid w:val="00D31D53"/>
    <w:rsid w:val="00D540AF"/>
    <w:rsid w:val="00D6093C"/>
    <w:rsid w:val="00D638C1"/>
    <w:rsid w:val="00D73D44"/>
    <w:rsid w:val="00D967AC"/>
    <w:rsid w:val="00E01969"/>
    <w:rsid w:val="00E50A4D"/>
    <w:rsid w:val="00E735C8"/>
    <w:rsid w:val="00E758BC"/>
    <w:rsid w:val="00E85D6E"/>
    <w:rsid w:val="00E95AFE"/>
    <w:rsid w:val="00ED3756"/>
    <w:rsid w:val="00EF22AB"/>
    <w:rsid w:val="00F27B86"/>
    <w:rsid w:val="00F43A02"/>
    <w:rsid w:val="00F45884"/>
    <w:rsid w:val="00F553FE"/>
    <w:rsid w:val="00F63939"/>
    <w:rsid w:val="00F91AD0"/>
    <w:rsid w:val="00FA2878"/>
    <w:rsid w:val="00FA2F05"/>
    <w:rsid w:val="00FB05E4"/>
    <w:rsid w:val="00FC4062"/>
    <w:rsid w:val="00FE274F"/>
    <w:rsid w:val="00FE7C8B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1BF48E1"/>
  <w15:chartTrackingRefBased/>
  <w15:docId w15:val="{E1568DC0-F8C3-41DF-9D79-C8C255E93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7FF"/>
    <w:pPr>
      <w:spacing w:after="0"/>
    </w:pPr>
    <w:rPr>
      <w:b/>
      <w:color w:val="0F0F3F" w:themeColor="text1"/>
      <w:sz w:val="28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B5F01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sid w:val="001B5F01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epuces">
    <w:name w:val="List Bullet"/>
    <w:basedOn w:val="Contenu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itre3"/>
    <w:uiPriority w:val="2"/>
    <w:qFormat/>
    <w:rsid w:val="004F2231"/>
  </w:style>
  <w:style w:type="paragraph" w:styleId="TM1">
    <w:name w:val="toc 1"/>
    <w:basedOn w:val="Normal"/>
    <w:uiPriority w:val="39"/>
    <w:pPr>
      <w:tabs>
        <w:tab w:val="right" w:leader="dot" w:pos="5040"/>
      </w:tabs>
    </w:pPr>
  </w:style>
  <w:style w:type="paragraph" w:styleId="TM2">
    <w:name w:val="toc 2"/>
    <w:basedOn w:val="Normal"/>
    <w:uiPriority w:val="39"/>
    <w:pPr>
      <w:tabs>
        <w:tab w:val="right" w:leader="dot" w:pos="5040"/>
      </w:tabs>
    </w:pPr>
  </w:style>
  <w:style w:type="paragraph" w:styleId="Titre">
    <w:name w:val="Title"/>
    <w:basedOn w:val="Normal"/>
    <w:link w:val="Titre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reCar">
    <w:name w:val="Titre Car"/>
    <w:basedOn w:val="Policepardfaut"/>
    <w:link w:val="Titr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En-ttedetabledesmatires">
    <w:name w:val="TOC Heading"/>
    <w:basedOn w:val="Titre1"/>
    <w:next w:val="Normal"/>
    <w:uiPriority w:val="39"/>
    <w:qFormat/>
    <w:rsid w:val="001B5F01"/>
    <w:pPr>
      <w:pageBreakBefore/>
      <w:framePr w:wrap="around"/>
      <w:outlineLvl w:val="9"/>
    </w:pPr>
    <w:rPr>
      <w:caps/>
    </w:r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enum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itre3Car">
    <w:name w:val="Titre 3 Car"/>
    <w:basedOn w:val="Policepardfaut"/>
    <w:link w:val="Titre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Lienhypertexte">
    <w:name w:val="Hyperlink"/>
    <w:basedOn w:val="Policepardfaut"/>
    <w:uiPriority w:val="99"/>
    <w:unhideWhenUsed/>
    <w:rsid w:val="007057F4"/>
    <w:rPr>
      <w:color w:val="60C5E8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u">
    <w:name w:val="Contenu"/>
    <w:basedOn w:val="Normal"/>
    <w:link w:val="Caractredecontenu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Accentuation">
    <w:name w:val="Emphasis"/>
    <w:basedOn w:val="Policepardfaut"/>
    <w:uiPriority w:val="20"/>
    <w:unhideWhenUsed/>
    <w:qFormat/>
    <w:rsid w:val="007C7473"/>
    <w:rPr>
      <w:i/>
      <w:iCs/>
    </w:rPr>
  </w:style>
  <w:style w:type="character" w:customStyle="1" w:styleId="Caractredecontenu">
    <w:name w:val="Caractère de contenu"/>
    <w:basedOn w:val="Policepardfaut"/>
    <w:link w:val="Contenu"/>
    <w:rsid w:val="002178B9"/>
    <w:rPr>
      <w:color w:val="0F0F3F" w:themeColor="text1"/>
      <w:sz w:val="28"/>
      <w:lang w:eastAsia="en-US"/>
    </w:rPr>
  </w:style>
  <w:style w:type="character" w:styleId="Mentionnonrsolue">
    <w:name w:val="Unresolved Mention"/>
    <w:basedOn w:val="Policepardfaut"/>
    <w:uiPriority w:val="99"/>
    <w:semiHidden/>
    <w:unhideWhenUsed/>
    <w:rsid w:val="008E4F27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unhideWhenUsed/>
    <w:qFormat/>
    <w:rsid w:val="00AC14AD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2F0182"/>
    <w:rPr>
      <w:color w:val="60C5E8" w:themeColor="followedHyperlink"/>
      <w:u w:val="single"/>
    </w:rPr>
  </w:style>
  <w:style w:type="character" w:customStyle="1" w:styleId="link-annotation-unknown-block-id--1856459976">
    <w:name w:val="link-annotation-unknown-block-id--1856459976"/>
    <w:basedOn w:val="Policepardfaut"/>
    <w:rsid w:val="00635D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08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company/torus-hei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sv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my.zerotier.com/" TargetMode="External"/><Relationship Id="rId7" Type="http://schemas.openxmlformats.org/officeDocument/2006/relationships/hyperlink" Target="https://github.com/Godeta/proof_of_concept_TORUS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svg"/><Relationship Id="rId20" Type="http://schemas.openxmlformats.org/officeDocument/2006/relationships/image" Target="media/image9.png"/><Relationship Id="rId29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yperlink" Target="https://www.linkedin.com/company/torus-hei" TargetMode="External"/><Relationship Id="rId19" Type="http://schemas.openxmlformats.org/officeDocument/2006/relationships/hyperlink" Target="https://electronicassist.freshdesk.com/support/solutions/articles/44001323368-quick-starting-guid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Godeta/proof_of_concept_TORUS" TargetMode="External"/><Relationship Id="rId14" Type="http://schemas.openxmlformats.org/officeDocument/2006/relationships/image" Target="media/image4.sv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8.png"/><Relationship Id="rId3" Type="http://schemas.openxmlformats.org/officeDocument/2006/relationships/image" Target="media/image15.png"/><Relationship Id="rId7" Type="http://schemas.openxmlformats.org/officeDocument/2006/relationships/image" Target="media/image170.png"/><Relationship Id="rId2" Type="http://schemas.openxmlformats.org/officeDocument/2006/relationships/image" Target="media/image14.svg"/><Relationship Id="rId1" Type="http://schemas.openxmlformats.org/officeDocument/2006/relationships/image" Target="media/image13.png"/><Relationship Id="rId6" Type="http://schemas.openxmlformats.org/officeDocument/2006/relationships/image" Target="media/image18.svg"/><Relationship Id="rId5" Type="http://schemas.openxmlformats.org/officeDocument/2006/relationships/image" Target="media/image17.png"/><Relationship Id="rId4" Type="http://schemas.openxmlformats.org/officeDocument/2006/relationships/image" Target="media/image16.svg"/><Relationship Id="rId9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odet\AppData\Roaming\Microsoft\Templates\Rapport%20d&#8217;activit&#233;s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0E56C387A14901968878C0B0C8EB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0327F3-F508-41A8-898C-C01B93823F7D}"/>
      </w:docPartPr>
      <w:docPartBody>
        <w:p w:rsidR="00352342" w:rsidRDefault="00000000">
          <w:pPr>
            <w:pStyle w:val="AD0E56C387A14901968878C0B0C8EB1A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6B1"/>
    <w:rsid w:val="001316B1"/>
    <w:rsid w:val="00205840"/>
    <w:rsid w:val="002C7A7C"/>
    <w:rsid w:val="002F01EC"/>
    <w:rsid w:val="00352342"/>
    <w:rsid w:val="00E10ED5"/>
    <w:rsid w:val="00E80FD5"/>
    <w:rsid w:val="00EB6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D0E56C387A14901968878C0B0C8EB1A">
    <w:name w:val="AD0E56C387A14901968878C0B0C8EB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9f5c8052-b1ea-40d1-8cd5-ea0c204ca84f}" enabled="1" method="Standard" siteId="{19e51c11-d919-4a98-899d-9b9dc33f4e04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d’activités (conception graphique).dotx</Template>
  <TotalTime>52</TotalTime>
  <Pages>6</Pages>
  <Words>310</Words>
  <Characters>1711</Characters>
  <Application>Microsoft Office Word</Application>
  <DocSecurity>0</DocSecurity>
  <Lines>14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.GODET</dc:creator>
  <cp:keywords/>
  <dc:description/>
  <cp:lastModifiedBy>Arnaud GODET</cp:lastModifiedBy>
  <cp:revision>10</cp:revision>
  <cp:lastPrinted>2023-12-09T19:18:00Z</cp:lastPrinted>
  <dcterms:created xsi:type="dcterms:W3CDTF">2024-01-15T13:51:00Z</dcterms:created>
  <dcterms:modified xsi:type="dcterms:W3CDTF">2024-01-17T16:55:00Z</dcterms:modified>
</cp:coreProperties>
</file>